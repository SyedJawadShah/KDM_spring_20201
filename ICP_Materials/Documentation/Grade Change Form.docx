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163" w:rsidRPr="00953CE1" w:rsidRDefault="00322A7B" w:rsidP="00FC7AA8">
      <w:pPr>
        <w:pStyle w:val="Heading5"/>
        <w:jc w:val="center"/>
        <w:rPr>
          <w:rFonts w:ascii="Verdana" w:hAnsi="Verdana" w:cs="Times New Roman"/>
          <w:color w:val="C00000"/>
          <w:u w:val="single"/>
          <w:lang w:eastAsia="ar-SA"/>
        </w:rPr>
      </w:pPr>
      <w:bookmarkStart w:id="0" w:name="_GoBack"/>
      <w:bookmarkEnd w:id="0"/>
      <w:r w:rsidRPr="00953CE1">
        <w:rPr>
          <w:rFonts w:ascii="Verdana" w:hAnsi="Verdana" w:cs="Times New Roman"/>
          <w:color w:val="C00000"/>
          <w:u w:val="single"/>
          <w:lang w:eastAsia="ar-SA"/>
        </w:rPr>
        <w:t>GRADE CHANGE</w:t>
      </w:r>
      <w:r w:rsidR="00941163" w:rsidRPr="00953CE1">
        <w:rPr>
          <w:rFonts w:ascii="Verdana" w:hAnsi="Verdana" w:cs="Times New Roman"/>
          <w:color w:val="C00000"/>
          <w:u w:val="single"/>
          <w:lang w:eastAsia="ar-SA"/>
        </w:rPr>
        <w:t xml:space="preserve"> FORM</w:t>
      </w:r>
    </w:p>
    <w:p w:rsidR="00AE03B1" w:rsidRPr="00AE03B1" w:rsidRDefault="00AE03B1" w:rsidP="00AE03B1">
      <w:pPr>
        <w:rPr>
          <w:lang w:eastAsia="ar-SA"/>
        </w:rPr>
      </w:pPr>
    </w:p>
    <w:p w:rsidR="00941163" w:rsidRPr="00941163" w:rsidRDefault="00941163" w:rsidP="00941163">
      <w:pPr>
        <w:rPr>
          <w:rFonts w:ascii="Verdana" w:hAnsi="Verdana" w:cs="Times New Roman"/>
          <w:b/>
          <w:bCs/>
          <w:i/>
          <w:iCs/>
          <w:color w:val="4F6228"/>
          <w:sz w:val="24"/>
          <w:u w:val="single"/>
          <w:lang w:eastAsia="ar-SA"/>
        </w:rPr>
      </w:pPr>
    </w:p>
    <w:p w:rsidR="00941163" w:rsidRPr="00941163" w:rsidRDefault="00BE4AD0" w:rsidP="001E08C4">
      <w:pPr>
        <w:ind w:left="720" w:firstLine="720"/>
        <w:jc w:val="center"/>
        <w:rPr>
          <w:rFonts w:ascii="Verdana" w:hAnsi="Verdana" w:cs="Times New Roman"/>
          <w:b/>
          <w:bCs/>
          <w:i/>
          <w:iCs/>
          <w:color w:val="4F6228"/>
          <w:sz w:val="24"/>
          <w:u w:val="single"/>
          <w:lang w:eastAsia="ar-SA"/>
        </w:rPr>
      </w:pPr>
      <w:r w:rsidRPr="00941163">
        <w:rPr>
          <w:rFonts w:ascii="Verdana" w:hAnsi="Verdana" w:cs="Times New Roman"/>
          <w:b/>
          <w:bCs/>
          <w:color w:val="4F6228"/>
          <w:sz w:val="24"/>
          <w:lang w:eastAsia="ar-SA"/>
        </w:rPr>
        <w:t>Term</w:t>
      </w:r>
      <w:r w:rsidRPr="00EE192B">
        <w:rPr>
          <w:rFonts w:ascii="Verdana" w:hAnsi="Verdana" w:cs="Times New Roman"/>
          <w:b/>
          <w:bCs/>
          <w:color w:val="4F6228"/>
          <w:sz w:val="24"/>
          <w:lang w:eastAsia="ar-SA"/>
        </w:rPr>
        <w:t>: _______________</w:t>
      </w:r>
    </w:p>
    <w:p w:rsidR="00941163" w:rsidRPr="00941163" w:rsidRDefault="00941163" w:rsidP="00941163">
      <w:pPr>
        <w:jc w:val="center"/>
        <w:rPr>
          <w:rFonts w:ascii="Verdana" w:hAnsi="Verdana" w:cs="Times New Roman"/>
          <w:b/>
          <w:bCs/>
          <w:i/>
          <w:iCs/>
          <w:color w:val="4F6228"/>
          <w:sz w:val="24"/>
          <w:u w:val="single"/>
          <w:lang w:eastAsia="ar-SA"/>
        </w:rPr>
      </w:pPr>
    </w:p>
    <w:tbl>
      <w:tblPr>
        <w:tblpPr w:leftFromText="180" w:rightFromText="180" w:vertAnchor="text" w:horzAnchor="page" w:tblpX="713" w:tblpY="181"/>
        <w:tblOverlap w:val="never"/>
        <w:tblW w:w="0" w:type="auto"/>
        <w:tblBorders>
          <w:top w:val="single" w:sz="4" w:space="0" w:color="4F6228"/>
          <w:left w:val="single" w:sz="4" w:space="0" w:color="4F6228"/>
          <w:bottom w:val="single" w:sz="4" w:space="0" w:color="4F6228"/>
          <w:right w:val="single" w:sz="4" w:space="0" w:color="4F6228"/>
          <w:insideH w:val="single" w:sz="4" w:space="0" w:color="4F6228"/>
          <w:insideV w:val="single" w:sz="4" w:space="0" w:color="4F6228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1170"/>
        <w:gridCol w:w="1426"/>
      </w:tblGrid>
      <w:tr w:rsidR="00941163" w:rsidRPr="00A461D2" w:rsidTr="00AE23CC">
        <w:trPr>
          <w:cantSplit/>
          <w:trHeight w:val="43"/>
        </w:trPr>
        <w:tc>
          <w:tcPr>
            <w:tcW w:w="2822" w:type="dxa"/>
            <w:gridSpan w:val="2"/>
          </w:tcPr>
          <w:p w:rsidR="00941163" w:rsidRPr="00A461D2" w:rsidRDefault="00941163" w:rsidP="00941163">
            <w:pPr>
              <w:keepNext/>
              <w:jc w:val="center"/>
              <w:outlineLvl w:val="2"/>
              <w:rPr>
                <w:rFonts w:ascii="Verdana" w:hAnsi="Verdana" w:cs="Times New Roman"/>
                <w:b/>
                <w:bCs/>
                <w:color w:val="C00000"/>
                <w:sz w:val="22"/>
                <w:szCs w:val="22"/>
                <w:lang w:eastAsia="ar-SA"/>
              </w:rPr>
            </w:pPr>
            <w:r w:rsidRPr="00A461D2">
              <w:rPr>
                <w:rFonts w:ascii="Verdana" w:hAnsi="Verdana" w:cs="Times New Roman"/>
                <w:b/>
                <w:bCs/>
                <w:color w:val="C00000"/>
                <w:sz w:val="22"/>
                <w:szCs w:val="22"/>
                <w:lang w:eastAsia="ar-SA"/>
              </w:rPr>
              <w:t>Campus</w:t>
            </w:r>
          </w:p>
        </w:tc>
        <w:tc>
          <w:tcPr>
            <w:tcW w:w="1426" w:type="dxa"/>
          </w:tcPr>
          <w:p w:rsidR="00941163" w:rsidRPr="00A461D2" w:rsidRDefault="00941163" w:rsidP="00941163">
            <w:pPr>
              <w:rPr>
                <w:rFonts w:ascii="Verdana" w:hAnsi="Verdana" w:cs="Times New Roman"/>
                <w:b/>
                <w:bCs/>
                <w:color w:val="C00000"/>
                <w:sz w:val="22"/>
                <w:szCs w:val="22"/>
                <w:lang w:eastAsia="ar-SA"/>
              </w:rPr>
            </w:pPr>
            <w:r w:rsidRPr="00A461D2">
              <w:rPr>
                <w:rFonts w:ascii="Verdana" w:hAnsi="Verdana" w:cs="Times New Roman"/>
                <w:b/>
                <w:bCs/>
                <w:color w:val="C00000"/>
                <w:sz w:val="22"/>
                <w:szCs w:val="22"/>
                <w:lang w:eastAsia="ar-SA"/>
              </w:rPr>
              <w:t>College</w:t>
            </w:r>
          </w:p>
        </w:tc>
      </w:tr>
      <w:tr w:rsidR="00941163" w:rsidRPr="00A461D2" w:rsidTr="00AE23CC">
        <w:trPr>
          <w:cantSplit/>
          <w:trHeight w:val="75"/>
        </w:trPr>
        <w:tc>
          <w:tcPr>
            <w:tcW w:w="1652" w:type="dxa"/>
            <w:vAlign w:val="center"/>
          </w:tcPr>
          <w:p w:rsidR="00941163" w:rsidRPr="00A461D2" w:rsidRDefault="00941163" w:rsidP="00941163">
            <w:pPr>
              <w:rPr>
                <w:rFonts w:ascii="Verdana" w:hAnsi="Verdana" w:cs="Times New Roman"/>
                <w:b/>
                <w:bCs/>
                <w:color w:val="4F6228"/>
                <w:sz w:val="22"/>
                <w:szCs w:val="22"/>
                <w:lang w:eastAsia="ar-SA"/>
              </w:rPr>
            </w:pPr>
            <w:r w:rsidRPr="00A461D2">
              <w:rPr>
                <w:rFonts w:ascii="Verdana" w:hAnsi="Verdana" w:cs="Times New Roman"/>
                <w:b/>
                <w:bCs/>
                <w:color w:val="4F6228"/>
                <w:sz w:val="22"/>
                <w:szCs w:val="22"/>
                <w:lang w:eastAsia="ar-SA"/>
              </w:rPr>
              <w:t xml:space="preserve">Abu Dhabi  </w:t>
            </w:r>
          </w:p>
        </w:tc>
        <w:tc>
          <w:tcPr>
            <w:tcW w:w="1170" w:type="dxa"/>
            <w:vAlign w:val="center"/>
          </w:tcPr>
          <w:p w:rsidR="00941163" w:rsidRPr="00A461D2" w:rsidRDefault="00941163" w:rsidP="00941163">
            <w:pPr>
              <w:rPr>
                <w:rFonts w:ascii="Verdana" w:hAnsi="Verdana" w:cs="Times New Roman"/>
                <w:b/>
                <w:bCs/>
                <w:color w:val="4F6228"/>
                <w:sz w:val="22"/>
                <w:szCs w:val="22"/>
                <w:lang w:eastAsia="ar-SA"/>
              </w:rPr>
            </w:pPr>
            <w:r w:rsidRPr="00A461D2">
              <w:rPr>
                <w:rFonts w:ascii="Verdana" w:hAnsi="Verdana" w:cs="Times New Roman"/>
                <w:b/>
                <w:bCs/>
                <w:color w:val="4F6228"/>
                <w:sz w:val="22"/>
                <w:szCs w:val="22"/>
                <w:lang w:eastAsia="ar-SA"/>
              </w:rPr>
              <w:t>Dubai</w:t>
            </w:r>
          </w:p>
        </w:tc>
        <w:tc>
          <w:tcPr>
            <w:tcW w:w="1426" w:type="dxa"/>
            <w:vAlign w:val="center"/>
          </w:tcPr>
          <w:p w:rsidR="00941163" w:rsidRPr="00A461D2" w:rsidRDefault="00941163" w:rsidP="00941163">
            <w:pPr>
              <w:rPr>
                <w:rFonts w:ascii="Verdana" w:hAnsi="Verdana" w:cs="Times New Roman"/>
                <w:b/>
                <w:bCs/>
                <w:color w:val="4F6228"/>
                <w:sz w:val="22"/>
                <w:szCs w:val="22"/>
                <w:lang w:eastAsia="ar-SA"/>
              </w:rPr>
            </w:pPr>
          </w:p>
        </w:tc>
      </w:tr>
    </w:tbl>
    <w:p w:rsidR="00941163" w:rsidRPr="00A461D2" w:rsidRDefault="00D93BEF" w:rsidP="00A461D2">
      <w:pPr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  <w:r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 </w:t>
      </w:r>
      <w:r w:rsidR="00941163"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Student’s Name: _</w:t>
      </w:r>
      <w:r w:rsidR="00C67FD3"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_____________________________</w:t>
      </w:r>
      <w:r w:rsidR="00941163"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_</w:t>
      </w:r>
      <w:r w:rsidR="00C67FD3"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Student ID____________</w:t>
      </w:r>
    </w:p>
    <w:p w:rsidR="00941163" w:rsidRPr="00A461D2" w:rsidRDefault="00D93BEF" w:rsidP="00C67FD3">
      <w:pPr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  <w:r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 </w:t>
      </w:r>
    </w:p>
    <w:p w:rsidR="00941163" w:rsidRPr="00A461D2" w:rsidRDefault="00D93BEF" w:rsidP="00A461D2">
      <w:pPr>
        <w:rPr>
          <w:rFonts w:ascii="Verdana" w:hAnsi="Verdana" w:cs="Times New Roman"/>
          <w:b/>
          <w:bCs/>
          <w:color w:val="C00000"/>
          <w:sz w:val="22"/>
          <w:szCs w:val="22"/>
          <w:lang w:eastAsia="ar-SA"/>
        </w:rPr>
      </w:pPr>
      <w:r w:rsidRPr="00A461D2">
        <w:rPr>
          <w:rFonts w:ascii="Verdana" w:hAnsi="Verdana" w:cs="Times New Roman"/>
          <w:b/>
          <w:bCs/>
          <w:color w:val="C00000"/>
          <w:sz w:val="22"/>
          <w:szCs w:val="22"/>
          <w:lang w:eastAsia="ar-SA"/>
        </w:rPr>
        <w:t xml:space="preserve">  </w:t>
      </w:r>
      <w:r w:rsidR="00941163" w:rsidRPr="00A461D2">
        <w:rPr>
          <w:rFonts w:ascii="Verdana" w:hAnsi="Verdana" w:cs="Times New Roman"/>
          <w:b/>
          <w:bCs/>
          <w:color w:val="C00000"/>
          <w:sz w:val="22"/>
          <w:szCs w:val="22"/>
          <w:lang w:eastAsia="ar-SA"/>
        </w:rPr>
        <w:t>Course Data:</w:t>
      </w:r>
      <w:r w:rsidR="00941163" w:rsidRPr="00A461D2">
        <w:rPr>
          <w:rFonts w:ascii="Verdana" w:hAnsi="Verdana" w:cs="Times New Roman"/>
          <w:b/>
          <w:bCs/>
          <w:color w:val="C00000"/>
          <w:sz w:val="22"/>
          <w:szCs w:val="22"/>
          <w:lang w:eastAsia="ar-SA"/>
        </w:rPr>
        <w:tab/>
      </w:r>
    </w:p>
    <w:tbl>
      <w:tblPr>
        <w:tblW w:w="11083" w:type="dxa"/>
        <w:tblInd w:w="288" w:type="dxa"/>
        <w:tblBorders>
          <w:top w:val="single" w:sz="4" w:space="0" w:color="4F6228"/>
          <w:left w:val="single" w:sz="4" w:space="0" w:color="4F6228"/>
          <w:bottom w:val="single" w:sz="4" w:space="0" w:color="4F6228"/>
          <w:right w:val="single" w:sz="4" w:space="0" w:color="4F6228"/>
          <w:insideH w:val="single" w:sz="4" w:space="0" w:color="4F6228"/>
          <w:insideV w:val="single" w:sz="4" w:space="0" w:color="4F6228"/>
        </w:tblBorders>
        <w:tblLook w:val="0000" w:firstRow="0" w:lastRow="0" w:firstColumn="0" w:lastColumn="0" w:noHBand="0" w:noVBand="0"/>
      </w:tblPr>
      <w:tblGrid>
        <w:gridCol w:w="1750"/>
        <w:gridCol w:w="2750"/>
        <w:gridCol w:w="2142"/>
        <w:gridCol w:w="2220"/>
        <w:gridCol w:w="2221"/>
      </w:tblGrid>
      <w:tr w:rsidR="00941163" w:rsidRPr="00A461D2" w:rsidTr="00B14501">
        <w:trPr>
          <w:trHeight w:val="296"/>
        </w:trPr>
        <w:tc>
          <w:tcPr>
            <w:tcW w:w="1750" w:type="dxa"/>
          </w:tcPr>
          <w:p w:rsidR="00941163" w:rsidRPr="00A45E78" w:rsidRDefault="00941163" w:rsidP="00941163">
            <w:pPr>
              <w:jc w:val="center"/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</w:pPr>
            <w:r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Subject</w:t>
            </w:r>
          </w:p>
        </w:tc>
        <w:tc>
          <w:tcPr>
            <w:tcW w:w="2750" w:type="dxa"/>
          </w:tcPr>
          <w:p w:rsidR="00941163" w:rsidRPr="00A45E78" w:rsidRDefault="00941163" w:rsidP="00ED26A5">
            <w:pPr>
              <w:keepNext/>
              <w:jc w:val="center"/>
              <w:outlineLvl w:val="0"/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</w:pPr>
            <w:r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 xml:space="preserve">Course </w:t>
            </w:r>
            <w:r w:rsidR="00ED26A5"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Reg</w:t>
            </w:r>
            <w:r w:rsidR="00B14501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.</w:t>
            </w:r>
            <w:r w:rsidR="00ED26A5"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 xml:space="preserve"> </w:t>
            </w:r>
            <w:r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No</w:t>
            </w:r>
            <w:r w:rsidR="00ED26A5"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 xml:space="preserve"> (CRN)</w:t>
            </w:r>
          </w:p>
        </w:tc>
        <w:tc>
          <w:tcPr>
            <w:tcW w:w="2142" w:type="dxa"/>
          </w:tcPr>
          <w:p w:rsidR="00941163" w:rsidRPr="00A45E78" w:rsidRDefault="00941163" w:rsidP="00941163">
            <w:pPr>
              <w:jc w:val="center"/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</w:pPr>
            <w:r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Course No</w:t>
            </w:r>
            <w:r w:rsidR="00FE0522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.</w:t>
            </w:r>
          </w:p>
        </w:tc>
        <w:tc>
          <w:tcPr>
            <w:tcW w:w="2220" w:type="dxa"/>
          </w:tcPr>
          <w:p w:rsidR="00941163" w:rsidRPr="00A45E78" w:rsidRDefault="00941163" w:rsidP="00941163">
            <w:pPr>
              <w:jc w:val="center"/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</w:pPr>
            <w:r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Section No</w:t>
            </w:r>
            <w:r w:rsidR="00FE0522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.</w:t>
            </w:r>
          </w:p>
        </w:tc>
        <w:tc>
          <w:tcPr>
            <w:tcW w:w="2221" w:type="dxa"/>
          </w:tcPr>
          <w:p w:rsidR="00941163" w:rsidRPr="00A45E78" w:rsidRDefault="00941163" w:rsidP="00941163">
            <w:pPr>
              <w:jc w:val="center"/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</w:pPr>
            <w:r w:rsidRPr="00A45E78">
              <w:rPr>
                <w:rFonts w:ascii="Verdana" w:hAnsi="Verdana" w:cs="Times New Roman"/>
                <w:b/>
                <w:bCs/>
                <w:color w:val="4F6228"/>
                <w:szCs w:val="20"/>
                <w:lang w:eastAsia="ar-SA"/>
              </w:rPr>
              <w:t>Credit Hours</w:t>
            </w:r>
          </w:p>
        </w:tc>
      </w:tr>
      <w:tr w:rsidR="00941163" w:rsidRPr="00A461D2" w:rsidTr="00B14501">
        <w:trPr>
          <w:trHeight w:val="431"/>
        </w:trPr>
        <w:tc>
          <w:tcPr>
            <w:tcW w:w="1750" w:type="dxa"/>
          </w:tcPr>
          <w:p w:rsidR="00941163" w:rsidRPr="00A461D2" w:rsidRDefault="00941163" w:rsidP="00941163">
            <w:pPr>
              <w:rPr>
                <w:rFonts w:ascii="Verdana" w:hAnsi="Verdana" w:cs="Times New Roman"/>
                <w:color w:val="4F6228"/>
                <w:sz w:val="22"/>
                <w:szCs w:val="22"/>
                <w:lang w:eastAsia="ar-SA"/>
              </w:rPr>
            </w:pPr>
          </w:p>
        </w:tc>
        <w:tc>
          <w:tcPr>
            <w:tcW w:w="2750" w:type="dxa"/>
          </w:tcPr>
          <w:p w:rsidR="00941163" w:rsidRPr="00A461D2" w:rsidRDefault="00941163" w:rsidP="00941163">
            <w:pPr>
              <w:rPr>
                <w:rFonts w:ascii="Verdana" w:hAnsi="Verdana" w:cs="Times New Roman"/>
                <w:color w:val="4F6228"/>
                <w:sz w:val="22"/>
                <w:szCs w:val="22"/>
                <w:lang w:eastAsia="ar-SA"/>
              </w:rPr>
            </w:pPr>
          </w:p>
        </w:tc>
        <w:tc>
          <w:tcPr>
            <w:tcW w:w="2142" w:type="dxa"/>
          </w:tcPr>
          <w:p w:rsidR="00941163" w:rsidRPr="00A461D2" w:rsidRDefault="00941163" w:rsidP="00941163">
            <w:pPr>
              <w:rPr>
                <w:rFonts w:ascii="Verdana" w:hAnsi="Verdana" w:cs="Times New Roman"/>
                <w:color w:val="4F6228"/>
                <w:sz w:val="22"/>
                <w:szCs w:val="22"/>
                <w:lang w:eastAsia="ar-SA"/>
              </w:rPr>
            </w:pPr>
          </w:p>
        </w:tc>
        <w:tc>
          <w:tcPr>
            <w:tcW w:w="2220" w:type="dxa"/>
          </w:tcPr>
          <w:p w:rsidR="00941163" w:rsidRPr="00A461D2" w:rsidRDefault="00941163" w:rsidP="00941163">
            <w:pPr>
              <w:rPr>
                <w:rFonts w:ascii="Verdana" w:hAnsi="Verdana" w:cs="Times New Roman"/>
                <w:color w:val="4F6228"/>
                <w:sz w:val="22"/>
                <w:szCs w:val="22"/>
                <w:lang w:eastAsia="ar-SA"/>
              </w:rPr>
            </w:pPr>
          </w:p>
        </w:tc>
        <w:tc>
          <w:tcPr>
            <w:tcW w:w="2221" w:type="dxa"/>
          </w:tcPr>
          <w:p w:rsidR="00941163" w:rsidRPr="00A461D2" w:rsidRDefault="00941163" w:rsidP="00941163">
            <w:pPr>
              <w:rPr>
                <w:rFonts w:ascii="Verdana" w:hAnsi="Verdana" w:cs="Times New Roman"/>
                <w:color w:val="4F6228"/>
                <w:sz w:val="22"/>
                <w:szCs w:val="22"/>
                <w:lang w:eastAsia="ar-SA"/>
              </w:rPr>
            </w:pPr>
          </w:p>
        </w:tc>
      </w:tr>
    </w:tbl>
    <w:p w:rsidR="00941163" w:rsidRPr="00A461D2" w:rsidRDefault="00941163" w:rsidP="00941163">
      <w:pPr>
        <w:rPr>
          <w:rFonts w:ascii="Verdana" w:hAnsi="Verdana" w:cs="Times New Roman"/>
          <w:color w:val="4F6228"/>
          <w:sz w:val="22"/>
          <w:szCs w:val="22"/>
          <w:lang w:eastAsia="ar-SA"/>
        </w:rPr>
      </w:pPr>
    </w:p>
    <w:p w:rsidR="00941163" w:rsidRPr="00A461D2" w:rsidRDefault="00D93BEF" w:rsidP="00C67FD3">
      <w:pPr>
        <w:keepNext/>
        <w:outlineLvl w:val="3"/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  <w:r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  </w:t>
      </w:r>
      <w:r w:rsidR="00941163"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Previous grade: </w:t>
      </w:r>
      <w:r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_______________</w:t>
      </w:r>
      <w:r w:rsidR="00941163"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41163" w:rsidRPr="00A461D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  <w:t>Change the grade to: ____________</w:t>
      </w:r>
    </w:p>
    <w:p w:rsidR="00C67FD3" w:rsidRPr="00A461D2" w:rsidRDefault="00C67FD3" w:rsidP="00C67FD3">
      <w:pPr>
        <w:keepNext/>
        <w:outlineLvl w:val="3"/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</w:p>
    <w:p w:rsidR="00941163" w:rsidRPr="00C67FD3" w:rsidRDefault="00D93BEF" w:rsidP="00C67FD3">
      <w:pPr>
        <w:rPr>
          <w:rFonts w:ascii="Verdana" w:hAnsi="Verdana" w:cs="Times New Roman"/>
          <w:b/>
          <w:bCs/>
          <w:color w:val="C00000"/>
          <w:sz w:val="24"/>
          <w:lang w:eastAsia="ar-SA"/>
        </w:rPr>
      </w:pPr>
      <w:r>
        <w:rPr>
          <w:rFonts w:ascii="Verdana" w:hAnsi="Verdana" w:cs="Times New Roman"/>
          <w:b/>
          <w:bCs/>
          <w:color w:val="C00000"/>
          <w:sz w:val="24"/>
          <w:lang w:eastAsia="ar-SA"/>
        </w:rPr>
        <w:t xml:space="preserve">   </w:t>
      </w:r>
      <w:r w:rsidR="00941163" w:rsidRPr="00941163">
        <w:rPr>
          <w:rFonts w:ascii="Verdana" w:hAnsi="Verdana" w:cs="Times New Roman"/>
          <w:b/>
          <w:bCs/>
          <w:color w:val="C00000"/>
          <w:sz w:val="24"/>
          <w:lang w:eastAsia="ar-SA"/>
        </w:rPr>
        <w:t>Reason for changing the grade:</w:t>
      </w:r>
    </w:p>
    <w:p w:rsidR="00941163" w:rsidRPr="00BE75E9" w:rsidRDefault="00BE75E9" w:rsidP="00BE75E9">
      <w:pPr>
        <w:ind w:left="360" w:firstLine="360"/>
        <w:rPr>
          <w:rFonts w:ascii="Verdana" w:hAnsi="Verdana" w:cs="Times New Roman"/>
          <w:color w:val="4F6228"/>
          <w:lang w:eastAsia="ar-SA"/>
        </w:rPr>
      </w:pPr>
      <w:r>
        <w:rPr>
          <w:rFonts w:ascii="Verdana" w:hAnsi="Verdana" w:cs="Times New Roman"/>
          <w:noProof/>
          <w:color w:val="4F622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CF76" wp14:editId="3FA09B30">
                <wp:simplePos x="0" y="0"/>
                <wp:positionH relativeFrom="column">
                  <wp:posOffset>3035935</wp:posOffset>
                </wp:positionH>
                <wp:positionV relativeFrom="paragraph">
                  <wp:posOffset>35387</wp:posOffset>
                </wp:positionV>
                <wp:extent cx="116205" cy="124460"/>
                <wp:effectExtent l="0" t="0" r="1714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44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39.05pt;margin-top:2.8pt;width:9.15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" fillcolor="white [3201]" strokecolor="#4e6128 [1606]" strokeweight=".25pt"/>
            </w:pict>
          </mc:Fallback>
        </mc:AlternateContent>
      </w:r>
      <w:r>
        <w:rPr>
          <w:rFonts w:ascii="Verdana" w:hAnsi="Verdana" w:cs="Times New Roman"/>
          <w:noProof/>
          <w:color w:val="4F622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E588E" wp14:editId="17480A71">
                <wp:simplePos x="0" y="0"/>
                <wp:positionH relativeFrom="column">
                  <wp:posOffset>223520</wp:posOffset>
                </wp:positionH>
                <wp:positionV relativeFrom="paragraph">
                  <wp:posOffset>32385</wp:posOffset>
                </wp:positionV>
                <wp:extent cx="116205" cy="124460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44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.6pt;margin-top:2.55pt;width:9.15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" fillcolor="white [3201]" strokecolor="#4e6128 [1606]" strokeweight=".25pt"/>
            </w:pict>
          </mc:Fallback>
        </mc:AlternateContent>
      </w:r>
      <w:r w:rsidR="00941163" w:rsidRPr="00BE75E9">
        <w:rPr>
          <w:rFonts w:ascii="Verdana" w:hAnsi="Verdana" w:cs="Times New Roman"/>
          <w:color w:val="4F6228"/>
          <w:lang w:eastAsia="ar-SA"/>
        </w:rPr>
        <w:t>Data Entry Error</w:t>
      </w:r>
      <w:r w:rsidR="00B86731" w:rsidRPr="00BE75E9">
        <w:rPr>
          <w:rFonts w:ascii="Verdana" w:hAnsi="Verdana" w:cs="Times New Roman"/>
          <w:color w:val="4F6228"/>
          <w:lang w:eastAsia="ar-SA"/>
        </w:rPr>
        <w:tab/>
      </w:r>
      <w:r w:rsidR="00B86731" w:rsidRPr="00BE75E9">
        <w:rPr>
          <w:rFonts w:ascii="Verdana" w:hAnsi="Verdana" w:cs="Times New Roman"/>
          <w:color w:val="4F6228"/>
          <w:lang w:eastAsia="ar-SA"/>
        </w:rPr>
        <w:tab/>
      </w:r>
      <w:r w:rsidR="00B86731" w:rsidRPr="00BE75E9">
        <w:rPr>
          <w:rFonts w:ascii="Verdana" w:hAnsi="Verdana" w:cs="Times New Roman"/>
          <w:color w:val="4F6228"/>
          <w:lang w:eastAsia="ar-SA"/>
        </w:rPr>
        <w:tab/>
      </w:r>
      <w:r w:rsidR="00B86731" w:rsidRPr="00BE75E9">
        <w:rPr>
          <w:rFonts w:ascii="Verdana" w:hAnsi="Verdana" w:cs="Times New Roman"/>
          <w:color w:val="4F6228"/>
          <w:lang w:eastAsia="ar-SA"/>
        </w:rPr>
        <w:tab/>
      </w:r>
      <w:r w:rsidR="00941163" w:rsidRPr="00BE75E9">
        <w:rPr>
          <w:rFonts w:ascii="Verdana" w:hAnsi="Verdana" w:cs="Times New Roman"/>
          <w:color w:val="4F6228"/>
          <w:lang w:eastAsia="ar-SA"/>
        </w:rPr>
        <w:t xml:space="preserve">Instructor Grade Change </w:t>
      </w:r>
    </w:p>
    <w:p w:rsidR="00941163" w:rsidRPr="009E0FA1" w:rsidRDefault="00BE75E9" w:rsidP="00BE75E9">
      <w:pPr>
        <w:ind w:left="360" w:right="720" w:firstLine="360"/>
        <w:rPr>
          <w:rFonts w:ascii="Verdana" w:hAnsi="Verdana" w:cs="Times New Roman"/>
          <w:color w:val="4F6228"/>
          <w:lang w:eastAsia="ar-SA"/>
        </w:rPr>
      </w:pPr>
      <w:r w:rsidRPr="009E0FA1">
        <w:rPr>
          <w:rFonts w:ascii="Verdana" w:hAnsi="Verdana" w:cs="Times New Roman"/>
          <w:noProof/>
          <w:color w:val="4F62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55623" wp14:editId="4A864253">
                <wp:simplePos x="0" y="0"/>
                <wp:positionH relativeFrom="column">
                  <wp:posOffset>3035935</wp:posOffset>
                </wp:positionH>
                <wp:positionV relativeFrom="paragraph">
                  <wp:posOffset>30133</wp:posOffset>
                </wp:positionV>
                <wp:extent cx="116205" cy="124460"/>
                <wp:effectExtent l="0" t="0" r="1714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44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39.05pt;margin-top:2.35pt;width:9.15pt;height: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" fillcolor="white [3201]" strokecolor="#4e6128 [1606]" strokeweight=".25pt"/>
            </w:pict>
          </mc:Fallback>
        </mc:AlternateContent>
      </w:r>
      <w:r w:rsidRPr="009E0FA1">
        <w:rPr>
          <w:rFonts w:ascii="Verdana" w:hAnsi="Verdana" w:cs="Times New Roman"/>
          <w:noProof/>
          <w:color w:val="4F62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B3A2E" wp14:editId="12E3A9E4">
                <wp:simplePos x="0" y="0"/>
                <wp:positionH relativeFrom="column">
                  <wp:posOffset>226060</wp:posOffset>
                </wp:positionH>
                <wp:positionV relativeFrom="paragraph">
                  <wp:posOffset>30480</wp:posOffset>
                </wp:positionV>
                <wp:extent cx="116205" cy="124460"/>
                <wp:effectExtent l="0" t="0" r="1714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44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7.8pt;margin-top:2.4pt;width:9.1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" fillcolor="white [3201]" strokecolor="#4e6128 [1606]" strokeweight=".25pt"/>
            </w:pict>
          </mc:Fallback>
        </mc:AlternateContent>
      </w:r>
      <w:r w:rsidR="00941163" w:rsidRPr="009E0FA1">
        <w:rPr>
          <w:rFonts w:ascii="Verdana" w:hAnsi="Verdana" w:cs="Times New Roman"/>
          <w:color w:val="4F6228"/>
          <w:lang w:eastAsia="ar-SA"/>
        </w:rPr>
        <w:t>Instructor Error</w:t>
      </w:r>
      <w:r w:rsidR="00B86731" w:rsidRPr="009E0FA1">
        <w:rPr>
          <w:rFonts w:ascii="Verdana" w:hAnsi="Verdana" w:cs="Times New Roman"/>
          <w:color w:val="4F6228"/>
          <w:lang w:eastAsia="ar-SA"/>
        </w:rPr>
        <w:tab/>
      </w:r>
      <w:r w:rsidR="00B86731" w:rsidRPr="009E0FA1">
        <w:rPr>
          <w:rFonts w:ascii="Verdana" w:hAnsi="Verdana" w:cs="Times New Roman"/>
          <w:color w:val="4F6228"/>
          <w:lang w:eastAsia="ar-SA"/>
        </w:rPr>
        <w:tab/>
      </w:r>
      <w:r w:rsidR="00B86731" w:rsidRPr="009E0FA1">
        <w:rPr>
          <w:rFonts w:ascii="Verdana" w:hAnsi="Verdana" w:cs="Times New Roman"/>
          <w:color w:val="4F6228"/>
          <w:lang w:eastAsia="ar-SA"/>
        </w:rPr>
        <w:tab/>
      </w:r>
      <w:r w:rsidR="00B86731" w:rsidRPr="009E0FA1">
        <w:rPr>
          <w:rFonts w:ascii="Verdana" w:hAnsi="Verdana" w:cs="Times New Roman"/>
          <w:color w:val="4F6228"/>
          <w:lang w:eastAsia="ar-SA"/>
        </w:rPr>
        <w:tab/>
      </w:r>
      <w:r w:rsidR="001C493C" w:rsidRPr="009E0FA1">
        <w:rPr>
          <w:rFonts w:ascii="Verdana" w:hAnsi="Verdana" w:cs="Times New Roman"/>
          <w:color w:val="4F6228"/>
          <w:lang w:eastAsia="ar-SA"/>
        </w:rPr>
        <w:t>I grade update</w:t>
      </w:r>
    </w:p>
    <w:p w:rsidR="00941163" w:rsidRPr="009E0FA1" w:rsidRDefault="00BE75E9" w:rsidP="00BE75E9">
      <w:pPr>
        <w:ind w:left="360" w:right="720" w:firstLine="360"/>
        <w:rPr>
          <w:rFonts w:ascii="Verdana" w:hAnsi="Verdana" w:cs="Times New Roman"/>
          <w:color w:val="4F6228"/>
          <w:lang w:eastAsia="ar-SA"/>
        </w:rPr>
      </w:pPr>
      <w:r w:rsidRPr="009E0FA1">
        <w:rPr>
          <w:rFonts w:ascii="Verdana" w:hAnsi="Verdana" w:cs="Times New Roman"/>
          <w:noProof/>
          <w:color w:val="4F62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FF9A4" wp14:editId="1048C31A">
                <wp:simplePos x="0" y="0"/>
                <wp:positionH relativeFrom="column">
                  <wp:posOffset>226060</wp:posOffset>
                </wp:positionH>
                <wp:positionV relativeFrom="paragraph">
                  <wp:posOffset>34290</wp:posOffset>
                </wp:positionV>
                <wp:extent cx="116205" cy="124460"/>
                <wp:effectExtent l="0" t="0" r="1714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44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.8pt;margin-top:2.7pt;width:9.15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" fillcolor="white [3201]" strokecolor="#4e6128 [1606]" strokeweight=".25pt"/>
            </w:pict>
          </mc:Fallback>
        </mc:AlternateContent>
      </w:r>
      <w:r w:rsidR="00941163" w:rsidRPr="009E0FA1">
        <w:rPr>
          <w:rFonts w:ascii="Verdana" w:hAnsi="Verdana" w:cs="Times New Roman"/>
          <w:color w:val="4F6228"/>
          <w:lang w:eastAsia="ar-SA"/>
        </w:rPr>
        <w:t xml:space="preserve">Substitute Grade </w:t>
      </w:r>
    </w:p>
    <w:p w:rsidR="00941163" w:rsidRPr="00941163" w:rsidRDefault="00941163" w:rsidP="00941163">
      <w:pPr>
        <w:ind w:right="720"/>
        <w:rPr>
          <w:rFonts w:ascii="Verdana" w:hAnsi="Verdana" w:cs="Times New Roman"/>
          <w:color w:val="4F6228"/>
          <w:sz w:val="24"/>
          <w:lang w:eastAsia="ar-SA"/>
        </w:rPr>
      </w:pPr>
    </w:p>
    <w:p w:rsidR="00941163" w:rsidRPr="00EE192B" w:rsidRDefault="00941163" w:rsidP="00A461D2">
      <w:pPr>
        <w:ind w:left="240" w:right="720"/>
        <w:rPr>
          <w:rFonts w:ascii="Verdana" w:hAnsi="Verdana" w:cs="Times New Roman"/>
          <w:color w:val="4F6228"/>
          <w:sz w:val="24"/>
          <w:lang w:eastAsia="ar-SA"/>
        </w:rPr>
      </w:pPr>
      <w:r w:rsidRPr="00941163">
        <w:rPr>
          <w:rFonts w:ascii="Verdana" w:hAnsi="Verdana" w:cs="Times New Roman"/>
          <w:b/>
          <w:bCs/>
          <w:color w:val="C00000"/>
          <w:sz w:val="24"/>
          <w:lang w:eastAsia="ar-SA"/>
        </w:rPr>
        <w:t>Comments:</w:t>
      </w:r>
      <w:r w:rsidRPr="00941163">
        <w:rPr>
          <w:rFonts w:ascii="Verdana" w:hAnsi="Verdana" w:cs="Times New Roman"/>
          <w:color w:val="4F6228"/>
          <w:sz w:val="24"/>
          <w:lang w:eastAsia="ar-SA"/>
        </w:rPr>
        <w:t xml:space="preserve"> </w:t>
      </w:r>
      <w:r w:rsidR="00ED26A5" w:rsidRPr="00EE192B">
        <w:rPr>
          <w:rFonts w:ascii="Verdana" w:hAnsi="Verdana" w:cs="Times New Roman"/>
          <w:color w:val="4F6228"/>
          <w:sz w:val="24"/>
          <w:lang w:eastAsia="ar-SA"/>
        </w:rPr>
        <w:t>_</w:t>
      </w:r>
      <w:r w:rsidRPr="00EE192B">
        <w:rPr>
          <w:rFonts w:ascii="Verdana" w:hAnsi="Verdana" w:cs="Times New Roman"/>
          <w:color w:val="4F6228"/>
          <w:sz w:val="24"/>
          <w:lang w:eastAsia="ar-SA"/>
        </w:rPr>
        <w:t>_____________________________________________________________________________________________________________</w:t>
      </w:r>
      <w:r w:rsidR="00C20CF2">
        <w:rPr>
          <w:rFonts w:ascii="Verdana" w:hAnsi="Verdana" w:cs="Times New Roman"/>
          <w:color w:val="4F6228"/>
          <w:sz w:val="24"/>
          <w:lang w:eastAsia="ar-SA"/>
        </w:rPr>
        <w:t>________________________</w:t>
      </w:r>
    </w:p>
    <w:p w:rsidR="00941163" w:rsidRPr="00941163" w:rsidRDefault="00941163" w:rsidP="00941163">
      <w:pPr>
        <w:ind w:right="720"/>
        <w:rPr>
          <w:rFonts w:ascii="Verdana" w:hAnsi="Verdana" w:cs="Times New Roman"/>
          <w:color w:val="4F6228"/>
          <w:sz w:val="24"/>
          <w:lang w:eastAsia="ar-SA"/>
        </w:rPr>
      </w:pPr>
    </w:p>
    <w:p w:rsidR="00941163" w:rsidRPr="00953CE1" w:rsidRDefault="00D93BEF" w:rsidP="00E401EE">
      <w:pPr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  <w:r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 </w:t>
      </w:r>
      <w:r w:rsidR="00621DC9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Instructor’s Signature</w:t>
      </w:r>
      <w:r w:rsidR="00941163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: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  <w:t>___________________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41163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Date: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____________</w:t>
      </w:r>
    </w:p>
    <w:p w:rsidR="00941163" w:rsidRPr="00953CE1" w:rsidRDefault="002C28BE" w:rsidP="00E401EE">
      <w:pPr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  <w:r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 Department chair </w:t>
      </w:r>
      <w:r w:rsidR="00C67FD3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Approval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: 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  <w:t>___________________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Date: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____________</w:t>
      </w:r>
    </w:p>
    <w:p w:rsidR="00941163" w:rsidRPr="00953CE1" w:rsidRDefault="00D93BEF" w:rsidP="00E401EE">
      <w:pPr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  <w:r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 </w:t>
      </w:r>
      <w:r w:rsidR="00941163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Dean’s </w:t>
      </w:r>
      <w:r w:rsidR="000726C9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Approval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: 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  <w:t>___________________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41163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Date: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____________</w:t>
      </w:r>
    </w:p>
    <w:p w:rsidR="00941163" w:rsidRPr="00953CE1" w:rsidRDefault="002C28BE" w:rsidP="00E401EE">
      <w:pPr>
        <w:rPr>
          <w:rFonts w:ascii="Verdana" w:hAnsi="Verdana" w:cs="Times New Roman"/>
          <w:b/>
          <w:bCs/>
          <w:i/>
          <w:iCs/>
          <w:color w:val="4F6228"/>
          <w:sz w:val="22"/>
          <w:szCs w:val="22"/>
          <w:lang w:eastAsia="ar-SA"/>
        </w:rPr>
      </w:pPr>
      <w:r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 </w:t>
      </w:r>
      <w:r w:rsidR="004656C9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Enrollment Services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: 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___________________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ab/>
      </w:r>
      <w:r w:rsidR="00941163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Date:</w:t>
      </w:r>
      <w:r w:rsidR="009E0FA1" w:rsidRPr="00953CE1">
        <w:rPr>
          <w:rFonts w:ascii="Verdana" w:hAnsi="Verdana" w:cs="Times New Roman"/>
          <w:b/>
          <w:bCs/>
          <w:i/>
          <w:iCs/>
          <w:color w:val="4F6228"/>
          <w:sz w:val="22"/>
          <w:szCs w:val="22"/>
          <w:lang w:eastAsia="ar-SA"/>
        </w:rPr>
        <w:t xml:space="preserve"> </w:t>
      </w:r>
      <w:r w:rsidR="009E0FA1" w:rsidRPr="00953CE1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____________</w:t>
      </w:r>
    </w:p>
    <w:p w:rsidR="00941163" w:rsidRDefault="00941163" w:rsidP="00941163">
      <w:pPr>
        <w:rPr>
          <w:rFonts w:ascii="Verdana" w:hAnsi="Verdana" w:cs="Times New Roman"/>
          <w:color w:val="4F6228"/>
          <w:sz w:val="24"/>
          <w:lang w:eastAsia="ar-SA"/>
        </w:rPr>
      </w:pPr>
    </w:p>
    <w:p w:rsidR="00BE4AD0" w:rsidRPr="00BE4AD0" w:rsidRDefault="00BE4AD0" w:rsidP="00BD2ABB">
      <w:pPr>
        <w:ind w:left="180"/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</w:pPr>
      <w:r w:rsidRPr="00BE4AD0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Grade Change Guidelines Process</w:t>
      </w:r>
      <w:r w:rsidR="00E85BF8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>:</w:t>
      </w:r>
      <w:r w:rsidR="00576112">
        <w:rPr>
          <w:rFonts w:ascii="Verdana" w:hAnsi="Verdana" w:cs="Times New Roman"/>
          <w:b/>
          <w:bCs/>
          <w:color w:val="4F6228"/>
          <w:sz w:val="22"/>
          <w:szCs w:val="22"/>
          <w:lang w:eastAsia="ar-SA"/>
        </w:rPr>
        <w:t xml:space="preserve"> (Policy and Procedures ACA-ADM-14)</w:t>
      </w:r>
    </w:p>
    <w:p w:rsidR="00E85BF8" w:rsidRPr="00757935" w:rsidRDefault="00E85BF8" w:rsidP="00BD2ABB">
      <w:pPr>
        <w:ind w:left="180" w:right="414"/>
        <w:jc w:val="both"/>
        <w:rPr>
          <w:rFonts w:ascii="Verdana" w:hAnsi="Verdana" w:cs="Times New Roman"/>
          <w:color w:val="4F6228"/>
          <w:lang w:eastAsia="ar-SA"/>
        </w:rPr>
      </w:pPr>
      <w:r w:rsidRPr="00757935">
        <w:rPr>
          <w:rFonts w:ascii="Verdana" w:hAnsi="Verdana" w:cs="Times New Roman"/>
          <w:color w:val="4F6228"/>
          <w:lang w:eastAsia="ar-SA"/>
        </w:rPr>
        <w:t xml:space="preserve">A student who wishes to challenge the accuracy or fairness of his/her final course grade may appeal the grade within </w:t>
      </w:r>
      <w:r w:rsidRPr="00757935">
        <w:rPr>
          <w:rFonts w:ascii="Verdana" w:hAnsi="Verdana" w:cs="Times New Roman"/>
          <w:color w:val="4F6228"/>
          <w:u w:val="single"/>
          <w:lang w:eastAsia="ar-SA"/>
        </w:rPr>
        <w:t>three (3) working days</w:t>
      </w:r>
      <w:r w:rsidRPr="00757935">
        <w:rPr>
          <w:rFonts w:ascii="Verdana" w:hAnsi="Verdana" w:cs="Times New Roman"/>
          <w:color w:val="4F6228"/>
          <w:lang w:eastAsia="ar-SA"/>
        </w:rPr>
        <w:t xml:space="preserve"> of publication/posting of the final grades: 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He/she should first raise the concern directly with the course instructor, and request clarification/confirmation of the accuracy and propriety of the final grade. 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If the instructor agrees that there was an error, the process for changing the grade must be followed. 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If, after meeting with the course instructor, the student remains convinced that the grade assigned is in </w:t>
      </w:r>
      <w:r w:rsidR="00A45E78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e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rror, he/she may raise the issue with the Chair of the Department/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G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raduate 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P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rogram 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C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oordinator. 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b/>
          <w:bCs/>
          <w:color w:val="4F6228"/>
          <w:sz w:val="20"/>
          <w:szCs w:val="24"/>
          <w:u w:val="single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If, after meeting with the Department Chair/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G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raduate 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P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rogram 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C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oordinator, the student remains convinced that the grade assigned is in error, he/she may </w:t>
      </w:r>
      <w:r w:rsidRPr="00757935">
        <w:rPr>
          <w:rFonts w:ascii="Verdana" w:eastAsia="Times New Roman" w:hAnsi="Verdana" w:cs="Times New Roman"/>
          <w:b/>
          <w:bCs/>
          <w:color w:val="4F6228"/>
          <w:sz w:val="20"/>
          <w:szCs w:val="24"/>
          <w:u w:val="single"/>
          <w:lang w:eastAsia="ar-SA"/>
        </w:rPr>
        <w:t xml:space="preserve">raise the issue in writing with the Dean of the College. 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The Dean of the College should form a committee to review the details and the accuracy of the student’s grade and provide its recommendations to the Dean.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The Dean’s recommendation shall take either one of the followings: (a) case approved; or (b) case denied; or (c) case needs further analysis.   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u w:val="single"/>
          <w:lang w:eastAsia="ar-SA"/>
        </w:rPr>
        <w:t>The recommendation of the Dean of the College should be communicated to the University Registrar within three (3) working days of the Dean’s receipt of the written appeal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. </w:t>
      </w:r>
    </w:p>
    <w:p w:rsidR="00E85BF8" w:rsidRPr="00757935" w:rsidRDefault="00E85BF8" w:rsidP="00BD2ABB">
      <w:pPr>
        <w:pStyle w:val="ListParagraph"/>
        <w:numPr>
          <w:ilvl w:val="0"/>
          <w:numId w:val="6"/>
        </w:numPr>
        <w:ind w:right="414"/>
        <w:jc w:val="both"/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</w:pP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The decision is communicated to the Department Chair/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G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raduate 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P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rogram </w:t>
      </w:r>
      <w:r w:rsidR="001E4AD4"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>C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oordinator, and the student through the 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u w:val="single"/>
          <w:lang w:eastAsia="ar-SA"/>
        </w:rPr>
        <w:t>Office of the Registrar</w:t>
      </w:r>
      <w:r w:rsidRPr="00757935">
        <w:rPr>
          <w:rFonts w:ascii="Verdana" w:eastAsia="Times New Roman" w:hAnsi="Verdana" w:cs="Times New Roman"/>
          <w:color w:val="4F6228"/>
          <w:sz w:val="20"/>
          <w:szCs w:val="24"/>
          <w:lang w:eastAsia="ar-SA"/>
        </w:rPr>
        <w:t xml:space="preserve">. </w:t>
      </w:r>
    </w:p>
    <w:sectPr w:rsidR="00E85BF8" w:rsidRPr="00757935" w:rsidSect="00BD2ABB">
      <w:headerReference w:type="default" r:id="rId9"/>
      <w:footerReference w:type="default" r:id="rId10"/>
      <w:pgSz w:w="12240" w:h="15840"/>
      <w:pgMar w:top="144" w:right="630" w:bottom="144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94D" w:rsidRDefault="00FD394D" w:rsidP="00047190">
      <w:r>
        <w:separator/>
      </w:r>
    </w:p>
  </w:endnote>
  <w:endnote w:type="continuationSeparator" w:id="0">
    <w:p w:rsidR="00FD394D" w:rsidRDefault="00FD394D" w:rsidP="0004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385" w:rsidRDefault="00047190" w:rsidP="002A6537">
    <w:pPr>
      <w:pStyle w:val="Footer"/>
      <w:jc w:val="right"/>
    </w:pPr>
    <w:r>
      <w:t xml:space="preserve">                              </w:t>
    </w:r>
    <w:r>
      <w:tab/>
    </w:r>
    <w:r>
      <w:tab/>
    </w:r>
  </w:p>
  <w:p w:rsidR="00047190" w:rsidRPr="008D2E61" w:rsidRDefault="00047190" w:rsidP="005A5605">
    <w:pPr>
      <w:pStyle w:val="Footer"/>
      <w:jc w:val="center"/>
      <w:rPr>
        <w:b/>
        <w:bCs/>
        <w:color w:val="4F62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94D" w:rsidRDefault="00FD394D" w:rsidP="00047190">
      <w:r>
        <w:separator/>
      </w:r>
    </w:p>
  </w:footnote>
  <w:footnote w:type="continuationSeparator" w:id="0">
    <w:p w:rsidR="00FD394D" w:rsidRDefault="00FD394D" w:rsidP="00047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B3B" w:rsidRDefault="00590B3B" w:rsidP="00590B3B">
    <w:pPr>
      <w:pStyle w:val="Header"/>
    </w:pPr>
  </w:p>
  <w:tbl>
    <w:tblPr>
      <w:tblpPr w:leftFromText="180" w:rightFromText="180" w:vertAnchor="text" w:horzAnchor="margin" w:tblpXSpec="center" w:tblpY="-1124"/>
      <w:tblW w:w="12078" w:type="dxa"/>
      <w:tblLook w:val="04A0" w:firstRow="1" w:lastRow="0" w:firstColumn="1" w:lastColumn="0" w:noHBand="0" w:noVBand="1"/>
    </w:tblPr>
    <w:tblGrid>
      <w:gridCol w:w="2220"/>
      <w:gridCol w:w="9858"/>
    </w:tblGrid>
    <w:tr w:rsidR="00590B3B" w:rsidRPr="008D2E61" w:rsidTr="00AE03B1">
      <w:trPr>
        <w:trHeight w:val="1980"/>
      </w:trPr>
      <w:tc>
        <w:tcPr>
          <w:tcW w:w="2220" w:type="dxa"/>
        </w:tcPr>
        <w:p w:rsidR="00590B3B" w:rsidRPr="008D2E61" w:rsidRDefault="00590B3B" w:rsidP="00D976CD">
          <w:pPr>
            <w:tabs>
              <w:tab w:val="left" w:pos="6210"/>
            </w:tabs>
          </w:pPr>
        </w:p>
      </w:tc>
      <w:tc>
        <w:tcPr>
          <w:tcW w:w="9858" w:type="dxa"/>
          <w:vAlign w:val="bottom"/>
        </w:tcPr>
        <w:p w:rsidR="00590B3B" w:rsidRPr="008D2E61" w:rsidRDefault="003D476E" w:rsidP="00AE03B1">
          <w:pPr>
            <w:tabs>
              <w:tab w:val="left" w:pos="6210"/>
            </w:tabs>
            <w:jc w:val="right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611F5ED" wp14:editId="2A148E5E">
                <wp:simplePos x="0" y="0"/>
                <wp:positionH relativeFrom="column">
                  <wp:posOffset>1888490</wp:posOffset>
                </wp:positionH>
                <wp:positionV relativeFrom="paragraph">
                  <wp:posOffset>-29210</wp:posOffset>
                </wp:positionV>
                <wp:extent cx="814705" cy="1052830"/>
                <wp:effectExtent l="0" t="0" r="4445" b="0"/>
                <wp:wrapNone/>
                <wp:docPr id="4" name="Picture 2" descr="ZU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U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4705" cy="10528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0B3B">
            <w:rPr>
              <w:noProof/>
            </w:rPr>
            <w:t xml:space="preserve"> </w:t>
          </w:r>
        </w:p>
      </w:tc>
    </w:tr>
  </w:tbl>
  <w:p w:rsidR="00590B3B" w:rsidRDefault="00590B3B" w:rsidP="00590B3B">
    <w:pPr>
      <w:pStyle w:val="Header"/>
    </w:pPr>
  </w:p>
  <w:p w:rsidR="00590B3B" w:rsidRDefault="00590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0ED3"/>
    <w:multiLevelType w:val="hybridMultilevel"/>
    <w:tmpl w:val="ED44CC02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>
    <w:nsid w:val="22B83832"/>
    <w:multiLevelType w:val="hybridMultilevel"/>
    <w:tmpl w:val="93780ACC"/>
    <w:lvl w:ilvl="0" w:tplc="9014D9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823BEC"/>
    <w:multiLevelType w:val="hybridMultilevel"/>
    <w:tmpl w:val="EEA4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6020E"/>
    <w:multiLevelType w:val="hybridMultilevel"/>
    <w:tmpl w:val="EAC89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154F1E"/>
    <w:multiLevelType w:val="hybridMultilevel"/>
    <w:tmpl w:val="EEA4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C7178"/>
    <w:multiLevelType w:val="hybridMultilevel"/>
    <w:tmpl w:val="5B6E26DC"/>
    <w:lvl w:ilvl="0" w:tplc="711CC792">
      <w:numFmt w:val="bullet"/>
      <w:lvlText w:val=""/>
      <w:lvlJc w:val="left"/>
      <w:pPr>
        <w:tabs>
          <w:tab w:val="num" w:pos="720"/>
        </w:tabs>
        <w:ind w:left="720" w:right="720" w:hanging="360"/>
      </w:pPr>
      <w:rPr>
        <w:rFonts w:ascii="Wingdings 2" w:eastAsia="Batang" w:hAnsi="Wingdings 2" w:cs="Tahoma" w:hint="default"/>
        <w:sz w:val="18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E2"/>
    <w:rsid w:val="0000054E"/>
    <w:rsid w:val="00002918"/>
    <w:rsid w:val="00047190"/>
    <w:rsid w:val="00057398"/>
    <w:rsid w:val="000726C9"/>
    <w:rsid w:val="000F0E5B"/>
    <w:rsid w:val="000F0F97"/>
    <w:rsid w:val="000F3D76"/>
    <w:rsid w:val="00124469"/>
    <w:rsid w:val="0013447F"/>
    <w:rsid w:val="0015517A"/>
    <w:rsid w:val="00185F65"/>
    <w:rsid w:val="001C1519"/>
    <w:rsid w:val="001C493C"/>
    <w:rsid w:val="001D287D"/>
    <w:rsid w:val="001E08C4"/>
    <w:rsid w:val="001E4AD4"/>
    <w:rsid w:val="00274E9B"/>
    <w:rsid w:val="002912E2"/>
    <w:rsid w:val="002A0D37"/>
    <w:rsid w:val="002A6537"/>
    <w:rsid w:val="002C28BE"/>
    <w:rsid w:val="002E06C8"/>
    <w:rsid w:val="00322A7B"/>
    <w:rsid w:val="00345B7D"/>
    <w:rsid w:val="00367ABA"/>
    <w:rsid w:val="00370961"/>
    <w:rsid w:val="003C2778"/>
    <w:rsid w:val="003D476E"/>
    <w:rsid w:val="003D786F"/>
    <w:rsid w:val="0040040B"/>
    <w:rsid w:val="004503FC"/>
    <w:rsid w:val="004656C9"/>
    <w:rsid w:val="00543599"/>
    <w:rsid w:val="00576112"/>
    <w:rsid w:val="005825B3"/>
    <w:rsid w:val="00590B3B"/>
    <w:rsid w:val="005A5605"/>
    <w:rsid w:val="005C1A66"/>
    <w:rsid w:val="005D59F4"/>
    <w:rsid w:val="00621DC9"/>
    <w:rsid w:val="00662E01"/>
    <w:rsid w:val="00666E26"/>
    <w:rsid w:val="00686060"/>
    <w:rsid w:val="006954B8"/>
    <w:rsid w:val="00753ECD"/>
    <w:rsid w:val="00757935"/>
    <w:rsid w:val="007A249A"/>
    <w:rsid w:val="007F68CD"/>
    <w:rsid w:val="008107BA"/>
    <w:rsid w:val="00811A6A"/>
    <w:rsid w:val="00825674"/>
    <w:rsid w:val="008D2E61"/>
    <w:rsid w:val="00901964"/>
    <w:rsid w:val="00901CEB"/>
    <w:rsid w:val="00941163"/>
    <w:rsid w:val="00953CE1"/>
    <w:rsid w:val="00964F77"/>
    <w:rsid w:val="00993BE8"/>
    <w:rsid w:val="009A432B"/>
    <w:rsid w:val="009A4721"/>
    <w:rsid w:val="009E0FA1"/>
    <w:rsid w:val="009E62BE"/>
    <w:rsid w:val="00A207FF"/>
    <w:rsid w:val="00A36657"/>
    <w:rsid w:val="00A45E78"/>
    <w:rsid w:val="00A461D2"/>
    <w:rsid w:val="00A76D88"/>
    <w:rsid w:val="00AE03B1"/>
    <w:rsid w:val="00AE23CC"/>
    <w:rsid w:val="00B14501"/>
    <w:rsid w:val="00B20206"/>
    <w:rsid w:val="00B35A84"/>
    <w:rsid w:val="00B60707"/>
    <w:rsid w:val="00B86731"/>
    <w:rsid w:val="00B93FC9"/>
    <w:rsid w:val="00BA4612"/>
    <w:rsid w:val="00BD2ABB"/>
    <w:rsid w:val="00BD4832"/>
    <w:rsid w:val="00BD6CDF"/>
    <w:rsid w:val="00BE4AD0"/>
    <w:rsid w:val="00BE75E9"/>
    <w:rsid w:val="00BF1B6B"/>
    <w:rsid w:val="00C15008"/>
    <w:rsid w:val="00C20CF2"/>
    <w:rsid w:val="00C67FD3"/>
    <w:rsid w:val="00C8592E"/>
    <w:rsid w:val="00C90FEA"/>
    <w:rsid w:val="00CB79A2"/>
    <w:rsid w:val="00CE0ADF"/>
    <w:rsid w:val="00D62385"/>
    <w:rsid w:val="00D74F62"/>
    <w:rsid w:val="00D759E0"/>
    <w:rsid w:val="00D93BEF"/>
    <w:rsid w:val="00D976CD"/>
    <w:rsid w:val="00DB627C"/>
    <w:rsid w:val="00DB7C98"/>
    <w:rsid w:val="00DD45F7"/>
    <w:rsid w:val="00DE04CA"/>
    <w:rsid w:val="00E02932"/>
    <w:rsid w:val="00E10CB4"/>
    <w:rsid w:val="00E401EE"/>
    <w:rsid w:val="00E42B64"/>
    <w:rsid w:val="00E6786F"/>
    <w:rsid w:val="00E85BF8"/>
    <w:rsid w:val="00E9155B"/>
    <w:rsid w:val="00ED26A5"/>
    <w:rsid w:val="00EE192B"/>
    <w:rsid w:val="00F25A93"/>
    <w:rsid w:val="00FB71BA"/>
    <w:rsid w:val="00FC7AA8"/>
    <w:rsid w:val="00FD394D"/>
    <w:rsid w:val="00FE0522"/>
    <w:rsid w:val="00FF2B73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2"/>
    <w:rPr>
      <w:rFonts w:ascii="Times New Roman" w:eastAsia="Times New Roman" w:hAnsi="Times New Roman" w:cs="Traditional Arabic"/>
      <w:szCs w:val="24"/>
    </w:rPr>
  </w:style>
  <w:style w:type="paragraph" w:styleId="Heading5">
    <w:name w:val="heading 5"/>
    <w:basedOn w:val="Normal"/>
    <w:next w:val="Normal"/>
    <w:link w:val="Heading5Char"/>
    <w:qFormat/>
    <w:rsid w:val="002912E2"/>
    <w:pPr>
      <w:keepNext/>
      <w:jc w:val="right"/>
      <w:outlineLvl w:val="4"/>
    </w:pPr>
    <w:rPr>
      <w:rFonts w:ascii="Tahoma" w:hAnsi="Tahoma"/>
      <w:b/>
      <w:bCs/>
      <w:sz w:val="24"/>
    </w:rPr>
  </w:style>
  <w:style w:type="paragraph" w:styleId="Heading6">
    <w:name w:val="heading 6"/>
    <w:basedOn w:val="Normal"/>
    <w:next w:val="Normal"/>
    <w:link w:val="Heading6Char"/>
    <w:qFormat/>
    <w:rsid w:val="002912E2"/>
    <w:pPr>
      <w:keepNext/>
      <w:outlineLvl w:val="5"/>
    </w:pPr>
    <w:rPr>
      <w:rFonts w:ascii="Tahoma" w:hAnsi="Tahoma"/>
      <w:b/>
      <w:bCs/>
    </w:rPr>
  </w:style>
  <w:style w:type="paragraph" w:styleId="Heading7">
    <w:name w:val="heading 7"/>
    <w:basedOn w:val="Normal"/>
    <w:next w:val="Normal"/>
    <w:link w:val="Heading7Char"/>
    <w:qFormat/>
    <w:rsid w:val="002912E2"/>
    <w:pPr>
      <w:keepNext/>
      <w:jc w:val="center"/>
      <w:outlineLvl w:val="6"/>
    </w:pPr>
    <w:rPr>
      <w:rFonts w:ascii="Tahoma" w:hAnsi="Tahom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90"/>
  </w:style>
  <w:style w:type="paragraph" w:styleId="Footer">
    <w:name w:val="footer"/>
    <w:basedOn w:val="Normal"/>
    <w:link w:val="FooterChar"/>
    <w:uiPriority w:val="99"/>
    <w:unhideWhenUsed/>
    <w:rsid w:val="00047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190"/>
  </w:style>
  <w:style w:type="paragraph" w:styleId="BalloonText">
    <w:name w:val="Balloon Text"/>
    <w:basedOn w:val="Normal"/>
    <w:link w:val="BalloonTextChar"/>
    <w:uiPriority w:val="99"/>
    <w:semiHidden/>
    <w:unhideWhenUsed/>
    <w:rsid w:val="00047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71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71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DB7C98"/>
    <w:rPr>
      <w:sz w:val="22"/>
      <w:szCs w:val="22"/>
    </w:rPr>
  </w:style>
  <w:style w:type="character" w:customStyle="1" w:styleId="Heading5Char">
    <w:name w:val="Heading 5 Char"/>
    <w:link w:val="Heading5"/>
    <w:rsid w:val="002912E2"/>
    <w:rPr>
      <w:rFonts w:ascii="Tahoma" w:eastAsia="Times New Roman" w:hAnsi="Tahoma" w:cs="Traditional Arabic"/>
      <w:b/>
      <w:bCs/>
      <w:sz w:val="24"/>
      <w:szCs w:val="24"/>
    </w:rPr>
  </w:style>
  <w:style w:type="character" w:customStyle="1" w:styleId="Heading6Char">
    <w:name w:val="Heading 6 Char"/>
    <w:link w:val="Heading6"/>
    <w:rsid w:val="002912E2"/>
    <w:rPr>
      <w:rFonts w:ascii="Tahoma" w:eastAsia="Times New Roman" w:hAnsi="Tahoma" w:cs="Traditional Arabic"/>
      <w:b/>
      <w:bCs/>
      <w:szCs w:val="24"/>
    </w:rPr>
  </w:style>
  <w:style w:type="character" w:customStyle="1" w:styleId="Heading7Char">
    <w:name w:val="Heading 7 Char"/>
    <w:link w:val="Heading7"/>
    <w:rsid w:val="002912E2"/>
    <w:rPr>
      <w:rFonts w:ascii="Tahoma" w:eastAsia="Times New Roman" w:hAnsi="Tahoma" w:cs="Traditional Arabic"/>
      <w:b/>
      <w:bCs/>
      <w:sz w:val="16"/>
      <w:szCs w:val="24"/>
    </w:rPr>
  </w:style>
  <w:style w:type="paragraph" w:styleId="ListParagraph">
    <w:name w:val="List Paragraph"/>
    <w:basedOn w:val="Normal"/>
    <w:uiPriority w:val="34"/>
    <w:qFormat/>
    <w:rsid w:val="00370961"/>
    <w:pPr>
      <w:ind w:left="720"/>
    </w:pPr>
    <w:rPr>
      <w:rFonts w:ascii="Calibri" w:eastAsia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2"/>
    <w:rPr>
      <w:rFonts w:ascii="Times New Roman" w:eastAsia="Times New Roman" w:hAnsi="Times New Roman" w:cs="Traditional Arabic"/>
      <w:szCs w:val="24"/>
    </w:rPr>
  </w:style>
  <w:style w:type="paragraph" w:styleId="Heading5">
    <w:name w:val="heading 5"/>
    <w:basedOn w:val="Normal"/>
    <w:next w:val="Normal"/>
    <w:link w:val="Heading5Char"/>
    <w:qFormat/>
    <w:rsid w:val="002912E2"/>
    <w:pPr>
      <w:keepNext/>
      <w:jc w:val="right"/>
      <w:outlineLvl w:val="4"/>
    </w:pPr>
    <w:rPr>
      <w:rFonts w:ascii="Tahoma" w:hAnsi="Tahoma"/>
      <w:b/>
      <w:bCs/>
      <w:sz w:val="24"/>
    </w:rPr>
  </w:style>
  <w:style w:type="paragraph" w:styleId="Heading6">
    <w:name w:val="heading 6"/>
    <w:basedOn w:val="Normal"/>
    <w:next w:val="Normal"/>
    <w:link w:val="Heading6Char"/>
    <w:qFormat/>
    <w:rsid w:val="002912E2"/>
    <w:pPr>
      <w:keepNext/>
      <w:outlineLvl w:val="5"/>
    </w:pPr>
    <w:rPr>
      <w:rFonts w:ascii="Tahoma" w:hAnsi="Tahoma"/>
      <w:b/>
      <w:bCs/>
    </w:rPr>
  </w:style>
  <w:style w:type="paragraph" w:styleId="Heading7">
    <w:name w:val="heading 7"/>
    <w:basedOn w:val="Normal"/>
    <w:next w:val="Normal"/>
    <w:link w:val="Heading7Char"/>
    <w:qFormat/>
    <w:rsid w:val="002912E2"/>
    <w:pPr>
      <w:keepNext/>
      <w:jc w:val="center"/>
      <w:outlineLvl w:val="6"/>
    </w:pPr>
    <w:rPr>
      <w:rFonts w:ascii="Tahoma" w:hAnsi="Tahom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90"/>
  </w:style>
  <w:style w:type="paragraph" w:styleId="Footer">
    <w:name w:val="footer"/>
    <w:basedOn w:val="Normal"/>
    <w:link w:val="FooterChar"/>
    <w:uiPriority w:val="99"/>
    <w:unhideWhenUsed/>
    <w:rsid w:val="00047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190"/>
  </w:style>
  <w:style w:type="paragraph" w:styleId="BalloonText">
    <w:name w:val="Balloon Text"/>
    <w:basedOn w:val="Normal"/>
    <w:link w:val="BalloonTextChar"/>
    <w:uiPriority w:val="99"/>
    <w:semiHidden/>
    <w:unhideWhenUsed/>
    <w:rsid w:val="00047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71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71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DB7C98"/>
    <w:rPr>
      <w:sz w:val="22"/>
      <w:szCs w:val="22"/>
    </w:rPr>
  </w:style>
  <w:style w:type="character" w:customStyle="1" w:styleId="Heading5Char">
    <w:name w:val="Heading 5 Char"/>
    <w:link w:val="Heading5"/>
    <w:rsid w:val="002912E2"/>
    <w:rPr>
      <w:rFonts w:ascii="Tahoma" w:eastAsia="Times New Roman" w:hAnsi="Tahoma" w:cs="Traditional Arabic"/>
      <w:b/>
      <w:bCs/>
      <w:sz w:val="24"/>
      <w:szCs w:val="24"/>
    </w:rPr>
  </w:style>
  <w:style w:type="character" w:customStyle="1" w:styleId="Heading6Char">
    <w:name w:val="Heading 6 Char"/>
    <w:link w:val="Heading6"/>
    <w:rsid w:val="002912E2"/>
    <w:rPr>
      <w:rFonts w:ascii="Tahoma" w:eastAsia="Times New Roman" w:hAnsi="Tahoma" w:cs="Traditional Arabic"/>
      <w:b/>
      <w:bCs/>
      <w:szCs w:val="24"/>
    </w:rPr>
  </w:style>
  <w:style w:type="character" w:customStyle="1" w:styleId="Heading7Char">
    <w:name w:val="Heading 7 Char"/>
    <w:link w:val="Heading7"/>
    <w:rsid w:val="002912E2"/>
    <w:rPr>
      <w:rFonts w:ascii="Tahoma" w:eastAsia="Times New Roman" w:hAnsi="Tahoma" w:cs="Traditional Arabic"/>
      <w:b/>
      <w:bCs/>
      <w:sz w:val="16"/>
      <w:szCs w:val="24"/>
    </w:rPr>
  </w:style>
  <w:style w:type="paragraph" w:styleId="ListParagraph">
    <w:name w:val="List Paragraph"/>
    <w:basedOn w:val="Normal"/>
    <w:uiPriority w:val="34"/>
    <w:qFormat/>
    <w:rsid w:val="00370961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Z8396\Desktop\new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62FCC-42C2-4298-94CC-6E26AAA8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format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Zayed University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Z8396</dc:creator>
  <cp:lastModifiedBy>HP8300Win7</cp:lastModifiedBy>
  <cp:revision>2</cp:revision>
  <cp:lastPrinted>2010-02-07T07:43:00Z</cp:lastPrinted>
  <dcterms:created xsi:type="dcterms:W3CDTF">2016-10-17T07:56:00Z</dcterms:created>
  <dcterms:modified xsi:type="dcterms:W3CDTF">2016-10-17T07:56:00Z</dcterms:modified>
</cp:coreProperties>
</file>